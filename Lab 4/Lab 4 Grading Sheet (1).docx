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30CFF" w14:textId="77777777" w:rsidR="00583ABA" w:rsidRPr="00760ECF" w:rsidRDefault="00633D52" w:rsidP="00633D52">
      <w:pPr>
        <w:ind w:left="360"/>
        <w:jc w:val="center"/>
      </w:pPr>
      <w:r w:rsidRPr="00760ECF">
        <w:t xml:space="preserve">L A  B      </w:t>
      </w:r>
      <w:r w:rsidR="00F86AFF">
        <w:t>4</w:t>
      </w:r>
      <w:r w:rsidRPr="00760ECF">
        <w:t xml:space="preserve">      G  R  A  D  I  N  G       S  H  E  E  T</w:t>
      </w:r>
    </w:p>
    <w:p w14:paraId="64C696F5" w14:textId="77777777" w:rsidR="00633D52" w:rsidRDefault="00633D52" w:rsidP="00633D52">
      <w:pPr>
        <w:ind w:left="360"/>
        <w:jc w:val="center"/>
        <w:rPr>
          <w:u w:val="single"/>
        </w:rPr>
      </w:pPr>
    </w:p>
    <w:p w14:paraId="319A2CD1" w14:textId="3A532BE5" w:rsidR="00760ECF" w:rsidRDefault="00E27D72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71C2E17" wp14:editId="1632EA4C">
                <wp:simplePos x="0" y="0"/>
                <wp:positionH relativeFrom="column">
                  <wp:posOffset>7620</wp:posOffset>
                </wp:positionH>
                <wp:positionV relativeFrom="paragraph">
                  <wp:posOffset>106679</wp:posOffset>
                </wp:positionV>
                <wp:extent cx="60579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95A0B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8.4pt" to="47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" strokeweight="1.75pt"/>
            </w:pict>
          </mc:Fallback>
        </mc:AlternateContent>
      </w:r>
    </w:p>
    <w:p w14:paraId="02B6126A" w14:textId="77777777" w:rsidR="00633D52" w:rsidRDefault="00633D52" w:rsidP="00633D52">
      <w:pPr>
        <w:ind w:left="360"/>
        <w:jc w:val="center"/>
        <w:rPr>
          <w:u w:val="single"/>
        </w:rPr>
      </w:pPr>
    </w:p>
    <w:p w14:paraId="1DED20BC" w14:textId="6E3A90C4" w:rsidR="00633D52" w:rsidRPr="00633D52" w:rsidRDefault="005006A1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Student</w:t>
      </w:r>
      <w:r w:rsidR="00AB2D3C">
        <w:rPr>
          <w:rFonts w:ascii="Courier New" w:hAnsi="Courier New" w:cs="Courier New"/>
        </w:rPr>
        <w:t xml:space="preserve"> </w:t>
      </w:r>
      <w:r w:rsidR="00633D52" w:rsidRPr="00633D52">
        <w:rPr>
          <w:rFonts w:ascii="Courier New" w:hAnsi="Courier New" w:cs="Courier New"/>
        </w:rPr>
        <w:t>Name:</w:t>
      </w:r>
      <w:r w:rsidR="00633D5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_</w:t>
      </w:r>
      <w:r w:rsidR="00E27D72">
        <w:rPr>
          <w:rFonts w:ascii="Courier New" w:hAnsi="Courier New" w:cs="Courier New"/>
        </w:rPr>
        <w:t>Deanna Haas</w:t>
      </w:r>
      <w:bookmarkStart w:id="0" w:name="_GoBack"/>
      <w:bookmarkEnd w:id="0"/>
      <w:r>
        <w:rPr>
          <w:rFonts w:ascii="Courier New" w:hAnsi="Courier New" w:cs="Courier New"/>
        </w:rPr>
        <w:t>___________________</w:t>
      </w:r>
      <w:r w:rsidR="00633D52" w:rsidRPr="00633D52">
        <w:rPr>
          <w:rFonts w:ascii="Courier New" w:hAnsi="Courier New" w:cs="Courier New"/>
        </w:rPr>
        <w:t>_________</w:t>
      </w:r>
      <w:r>
        <w:rPr>
          <w:rFonts w:ascii="Courier New" w:hAnsi="Courier New" w:cs="Courier New"/>
        </w:rPr>
        <w:t xml:space="preserve"> [ </w:t>
      </w:r>
      <w:r w:rsidRPr="005006A1">
        <w:rPr>
          <w:rFonts w:ascii="Courier New" w:hAnsi="Courier New" w:cs="Courier New"/>
          <w:b/>
        </w:rPr>
        <w:t>PRINT</w:t>
      </w:r>
      <w:r>
        <w:rPr>
          <w:rFonts w:ascii="Courier New" w:hAnsi="Courier New" w:cs="Courier New"/>
        </w:rPr>
        <w:t xml:space="preserve"> ]</w:t>
      </w:r>
      <w:r w:rsidR="00633D52" w:rsidRPr="00633D52">
        <w:rPr>
          <w:rFonts w:ascii="Courier New" w:hAnsi="Courier New" w:cs="Courier New"/>
        </w:rPr>
        <w:t xml:space="preserve"> </w:t>
      </w:r>
    </w:p>
    <w:p w14:paraId="2D0D96EE" w14:textId="77777777" w:rsidR="00633D52" w:rsidRPr="00633D52" w:rsidRDefault="00633D52" w:rsidP="00760ECF">
      <w:pPr>
        <w:rPr>
          <w:rFonts w:ascii="Courier New" w:hAnsi="Courier New" w:cs="Courier New"/>
        </w:rPr>
      </w:pPr>
    </w:p>
    <w:p w14:paraId="7D63EFA4" w14:textId="77777777" w:rsidR="00633D52" w:rsidRDefault="005006A1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CS2010-Sec</w:t>
      </w:r>
      <w:r w:rsidR="00570ECB">
        <w:rPr>
          <w:rFonts w:ascii="Courier New" w:hAnsi="Courier New" w:cs="Courier New"/>
        </w:rPr>
        <w:t xml:space="preserve">tion: </w:t>
      </w:r>
      <w:r w:rsidR="002D724A">
        <w:rPr>
          <w:rFonts w:ascii="Courier New" w:hAnsi="Courier New" w:cs="Courier New"/>
          <w:b/>
        </w:rPr>
        <w:t>1</w:t>
      </w:r>
    </w:p>
    <w:p w14:paraId="7DED55D8" w14:textId="77777777" w:rsidR="006D14CC" w:rsidRDefault="006D14CC" w:rsidP="00760ECF">
      <w:pPr>
        <w:rPr>
          <w:rFonts w:ascii="Courier New" w:hAnsi="Courier New" w:cs="Courier New"/>
        </w:rPr>
      </w:pPr>
    </w:p>
    <w:p w14:paraId="150335A2" w14:textId="77777777" w:rsidR="006D14CC" w:rsidRDefault="006D14CC" w:rsidP="00760ECF">
      <w:pPr>
        <w:rPr>
          <w:rFonts w:ascii="Courier New" w:hAnsi="Courier New" w:cs="Courier New"/>
        </w:rPr>
      </w:pPr>
    </w:p>
    <w:p w14:paraId="372D4C90" w14:textId="77777777" w:rsidR="006D14CC" w:rsidRDefault="00760ECF" w:rsidP="00760ECF">
      <w:r>
        <w:t xml:space="preserve">We will grade the following items for this lab exercise. Make sure you </w:t>
      </w:r>
      <w:r w:rsidR="00AB2D3C">
        <w:t>turn</w:t>
      </w:r>
      <w:r>
        <w:t xml:space="preserve"> in </w:t>
      </w:r>
      <w:r w:rsidRPr="005006A1">
        <w:rPr>
          <w:u w:val="single"/>
        </w:rPr>
        <w:t>all required</w:t>
      </w:r>
      <w:r>
        <w:t xml:space="preserve"> parts at the </w:t>
      </w:r>
      <w:r w:rsidRPr="005006A1">
        <w:rPr>
          <w:u w:val="single"/>
        </w:rPr>
        <w:t>end</w:t>
      </w:r>
      <w:r>
        <w:t xml:space="preserve"> of th</w:t>
      </w:r>
      <w:r w:rsidR="00AB2D3C">
        <w:t>e lab time.</w:t>
      </w:r>
    </w:p>
    <w:p w14:paraId="5FDEF971" w14:textId="77777777" w:rsidR="00760ECF" w:rsidRDefault="00760ECF" w:rsidP="00760ECF"/>
    <w:p w14:paraId="081448AF" w14:textId="77777777" w:rsidR="009F5D82" w:rsidRDefault="009F5D82" w:rsidP="00760ECF">
      <w:r w:rsidRPr="006D14CC">
        <w:rPr>
          <w:rFonts w:ascii="Courier New" w:hAnsi="Courier New" w:cs="Courier New"/>
        </w:rPr>
        <w:t>___</w:t>
      </w:r>
      <w:r w:rsidR="00DD0C2A">
        <w:rPr>
          <w:rFonts w:ascii="Courier New" w:hAnsi="Courier New" w:cs="Courier New"/>
        </w:rPr>
        <w:t>/</w:t>
      </w:r>
      <w:r w:rsidR="002D724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>
        <w:t xml:space="preserve">Grade sheet filled out and </w:t>
      </w:r>
      <w:r w:rsidR="002D724A">
        <w:t>uploaded to Canvas</w:t>
      </w:r>
    </w:p>
    <w:p w14:paraId="0D3512E1" w14:textId="77777777" w:rsidR="00760ECF" w:rsidRPr="00760ECF" w:rsidRDefault="00760ECF" w:rsidP="00760ECF">
      <w:pPr>
        <w:rPr>
          <w:rFonts w:ascii="Courier New" w:hAnsi="Courier New" w:cs="Courier New"/>
        </w:rPr>
      </w:pPr>
    </w:p>
    <w:p w14:paraId="48220925" w14:textId="77777777" w:rsidR="006D14CC" w:rsidRDefault="006D14CC" w:rsidP="00760ECF">
      <w:r w:rsidRPr="006D14CC">
        <w:rPr>
          <w:rFonts w:ascii="Courier New" w:hAnsi="Courier New" w:cs="Courier New"/>
        </w:rPr>
        <w:t>___</w:t>
      </w:r>
      <w:r w:rsidR="00DD0C2A">
        <w:rPr>
          <w:rFonts w:ascii="Courier New" w:hAnsi="Courier New" w:cs="Courier New"/>
        </w:rPr>
        <w:t>/</w:t>
      </w:r>
      <w:r w:rsidR="002D724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4A0C2B" w:rsidRPr="00912B04">
        <w:t>Compressed</w:t>
      </w:r>
      <w:r w:rsidR="004A0C2B">
        <w:rPr>
          <w:rFonts w:ascii="Courier New" w:hAnsi="Courier New" w:cs="Courier New"/>
        </w:rPr>
        <w:t xml:space="preserve"> p</w:t>
      </w:r>
      <w:r w:rsidR="004A0C2B">
        <w:t>roject folder uploaded to Canvas</w:t>
      </w:r>
    </w:p>
    <w:p w14:paraId="5CC5AE40" w14:textId="77777777" w:rsidR="00DD0C2A" w:rsidRDefault="00DD0C2A" w:rsidP="00760ECF"/>
    <w:p w14:paraId="26BAB6FA" w14:textId="77777777" w:rsidR="00DD0C2A" w:rsidRDefault="00DD0C2A" w:rsidP="00760ECF">
      <w:r>
        <w:t xml:space="preserve">____/ </w:t>
      </w:r>
      <w:r w:rsidR="002D724A">
        <w:t>2</w:t>
      </w:r>
      <w:r>
        <w:tab/>
        <w:t>Constants declared and used where needed</w:t>
      </w:r>
    </w:p>
    <w:p w14:paraId="640A539C" w14:textId="77777777" w:rsidR="009F5D82" w:rsidRDefault="009F5D82" w:rsidP="00760ECF"/>
    <w:p w14:paraId="7B3669C0" w14:textId="77777777" w:rsidR="009F5D82" w:rsidRPr="009F5D82" w:rsidRDefault="009F5D82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2D724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 w:rsidR="00DD0C2A">
        <w:t xml:space="preserve">Meaningful variable and constant names </w:t>
      </w:r>
      <w:r w:rsidR="002D724A">
        <w:t xml:space="preserve">were </w:t>
      </w:r>
      <w:r w:rsidR="00DD0C2A">
        <w:t>chosen</w:t>
      </w:r>
    </w:p>
    <w:p w14:paraId="7183E208" w14:textId="77777777" w:rsidR="006D14CC" w:rsidRDefault="006D14CC" w:rsidP="00760ECF"/>
    <w:p w14:paraId="6B8353B3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2D724A">
        <w:rPr>
          <w:rFonts w:ascii="Courier New" w:hAnsi="Courier New" w:cs="Courier New"/>
        </w:rPr>
        <w:t>4</w:t>
      </w:r>
      <w:r w:rsidR="006D14CC">
        <w:rPr>
          <w:rFonts w:ascii="Courier New" w:hAnsi="Courier New" w:cs="Courier New"/>
        </w:rPr>
        <w:tab/>
      </w:r>
      <w:r w:rsidR="007843BF">
        <w:t>Source file contains white space, section comments, and correct indentation</w:t>
      </w:r>
    </w:p>
    <w:p w14:paraId="282EF18A" w14:textId="77777777" w:rsidR="006D14CC" w:rsidRDefault="006D14CC" w:rsidP="00760ECF">
      <w:pPr>
        <w:rPr>
          <w:rFonts w:ascii="Courier New" w:hAnsi="Courier New" w:cs="Courier New"/>
        </w:rPr>
      </w:pPr>
    </w:p>
    <w:p w14:paraId="2BF50A2F" w14:textId="77777777" w:rsidR="006D14CC" w:rsidRDefault="00FB32EF" w:rsidP="00760ECF">
      <w:r w:rsidRPr="006D14CC">
        <w:rPr>
          <w:rFonts w:ascii="Courier New" w:hAnsi="Courier New" w:cs="Courier New"/>
        </w:rPr>
        <w:t>___</w:t>
      </w:r>
      <w:r w:rsidR="009F5D82">
        <w:rPr>
          <w:rFonts w:ascii="Courier New" w:hAnsi="Courier New" w:cs="Courier New"/>
        </w:rPr>
        <w:t>/</w:t>
      </w:r>
      <w:r w:rsidR="002D724A">
        <w:rPr>
          <w:rFonts w:ascii="Courier New" w:hAnsi="Courier New" w:cs="Courier New"/>
        </w:rPr>
        <w:t>6</w:t>
      </w:r>
      <w:r w:rsidR="006D14CC">
        <w:rPr>
          <w:rFonts w:ascii="Courier New" w:hAnsi="Courier New" w:cs="Courier New"/>
        </w:rPr>
        <w:tab/>
      </w:r>
      <w:r w:rsidR="006D14CC">
        <w:t xml:space="preserve">Program </w:t>
      </w:r>
      <w:r w:rsidR="009F5D82">
        <w:t>can be run (i.e., executes</w:t>
      </w:r>
      <w:r w:rsidR="0098128C">
        <w:t xml:space="preserve"> with no errors</w:t>
      </w:r>
      <w:r w:rsidR="009F5D82">
        <w:t>)</w:t>
      </w:r>
      <w:r w:rsidR="00F86AFF">
        <w:t xml:space="preserve"> </w:t>
      </w:r>
      <w:r w:rsidR="007843BF">
        <w:t>AND produces</w:t>
      </w:r>
      <w:r w:rsidR="00F86AFF">
        <w:t xml:space="preserve"> correct results</w:t>
      </w:r>
    </w:p>
    <w:p w14:paraId="729478C0" w14:textId="77777777" w:rsidR="00F86AFF" w:rsidRDefault="00F86AFF" w:rsidP="00760ECF"/>
    <w:p w14:paraId="44E9491F" w14:textId="77777777" w:rsidR="00F86AFF" w:rsidRPr="006D14CC" w:rsidRDefault="00F86AFF" w:rsidP="00760ECF">
      <w:pPr>
        <w:rPr>
          <w:rFonts w:ascii="Courier New" w:hAnsi="Courier New" w:cs="Courier New"/>
        </w:rPr>
      </w:pPr>
      <w:r>
        <w:t xml:space="preserve">___ / </w:t>
      </w:r>
      <w:r w:rsidR="002D724A">
        <w:t>2</w:t>
      </w:r>
      <w:r>
        <w:tab/>
      </w:r>
      <w:r>
        <w:tab/>
        <w:t>Results are formatted properly</w:t>
      </w:r>
      <w:r w:rsidR="007843BF">
        <w:t xml:space="preserve"> (3 decimal places on area)</w:t>
      </w:r>
    </w:p>
    <w:p w14:paraId="44A70F57" w14:textId="77777777" w:rsidR="006D14CC" w:rsidRDefault="006D14CC" w:rsidP="00760ECF">
      <w:pPr>
        <w:rPr>
          <w:rFonts w:ascii="Courier New" w:hAnsi="Courier New" w:cs="Courier New"/>
        </w:rPr>
      </w:pPr>
    </w:p>
    <w:p w14:paraId="580457B8" w14:textId="77777777" w:rsidR="006D14CC" w:rsidRPr="006D14CC" w:rsidRDefault="006D14CC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</w:t>
      </w:r>
      <w:r w:rsidR="00760ECF">
        <w:rPr>
          <w:rFonts w:ascii="Courier New" w:hAnsi="Courier New" w:cs="Courier New"/>
        </w:rPr>
        <w:t>________</w:t>
      </w:r>
    </w:p>
    <w:p w14:paraId="39A602E3" w14:textId="77777777" w:rsidR="006D14CC" w:rsidRDefault="006D14CC" w:rsidP="00760ECF">
      <w:pPr>
        <w:rPr>
          <w:rFonts w:ascii="Courier New" w:hAnsi="Courier New" w:cs="Courier New"/>
        </w:rPr>
      </w:pPr>
    </w:p>
    <w:p w14:paraId="30C99E86" w14:textId="77777777" w:rsidR="006D14CC" w:rsidRDefault="006D14CC" w:rsidP="00760ECF">
      <w:pPr>
        <w:rPr>
          <w:rFonts w:ascii="Courier New" w:hAnsi="Courier New" w:cs="Courier New"/>
        </w:rPr>
      </w:pPr>
    </w:p>
    <w:p w14:paraId="41D34F46" w14:textId="77777777" w:rsidR="006D14CC" w:rsidRDefault="00FB32EF" w:rsidP="00760ECF">
      <w:pPr>
        <w:rPr>
          <w:b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62950D0A" w14:textId="77777777" w:rsidR="00276509" w:rsidRDefault="00276509" w:rsidP="00760ECF">
      <w:pPr>
        <w:rPr>
          <w:b/>
        </w:rPr>
      </w:pPr>
    </w:p>
    <w:p w14:paraId="0B2225F5" w14:textId="77777777" w:rsidR="00276509" w:rsidRDefault="00276509" w:rsidP="00760ECF">
      <w:pPr>
        <w:rPr>
          <w:b/>
        </w:rPr>
      </w:pPr>
    </w:p>
    <w:p w14:paraId="3816DC01" w14:textId="77777777" w:rsidR="00276509" w:rsidRDefault="00276509" w:rsidP="00760ECF">
      <w:pPr>
        <w:rPr>
          <w:b/>
        </w:rPr>
      </w:pPr>
      <w:r>
        <w:rPr>
          <w:b/>
        </w:rPr>
        <w:t>B O N U S</w:t>
      </w:r>
    </w:p>
    <w:p w14:paraId="6002EE73" w14:textId="77777777" w:rsidR="00276509" w:rsidRDefault="00276509" w:rsidP="00760ECF">
      <w:pPr>
        <w:rPr>
          <w:b/>
        </w:rPr>
      </w:pPr>
    </w:p>
    <w:p w14:paraId="6B8294AE" w14:textId="77777777" w:rsidR="00276509" w:rsidRDefault="00F86AFF" w:rsidP="00F86AFF">
      <w:pPr>
        <w:ind w:left="1440" w:hanging="1440"/>
        <w:rPr>
          <w:b/>
        </w:rPr>
      </w:pPr>
      <w:r>
        <w:t>___/ 1</w:t>
      </w:r>
      <w:r>
        <w:tab/>
        <w:t xml:space="preserve">Program </w:t>
      </w:r>
      <w:r w:rsidR="007843BF">
        <w:t>calculates</w:t>
      </w:r>
      <w:r>
        <w:t xml:space="preserve"> how many</w:t>
      </w:r>
      <w:r w:rsidR="007843BF">
        <w:t xml:space="preserve"> whole</w:t>
      </w:r>
      <w:r>
        <w:t xml:space="preserve"> pizzas are needed. </w:t>
      </w:r>
      <w:r w:rsidR="007843BF">
        <w:br/>
      </w:r>
      <w:r>
        <w:t>Compiles and produces correct results.</w:t>
      </w:r>
    </w:p>
    <w:p w14:paraId="0B8ECE6D" w14:textId="77777777" w:rsidR="0098128C" w:rsidRDefault="0098128C" w:rsidP="00760ECF">
      <w:pPr>
        <w:rPr>
          <w:b/>
        </w:rPr>
      </w:pPr>
    </w:p>
    <w:p w14:paraId="0091DEC7" w14:textId="77777777" w:rsidR="0098128C" w:rsidRDefault="0098128C" w:rsidP="00760ECF">
      <w:pPr>
        <w:rPr>
          <w:b/>
        </w:rPr>
      </w:pPr>
    </w:p>
    <w:sectPr w:rsidR="0098128C" w:rsidSect="00963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1E6EA" w14:textId="77777777" w:rsidR="00B31E6D" w:rsidRDefault="00B31E6D">
      <w:r>
        <w:separator/>
      </w:r>
    </w:p>
  </w:endnote>
  <w:endnote w:type="continuationSeparator" w:id="0">
    <w:p w14:paraId="6B82FF1D" w14:textId="77777777" w:rsidR="00B31E6D" w:rsidRDefault="00B31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2700E" w14:textId="77777777" w:rsidR="004A0C2B" w:rsidRDefault="004A0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D3B36" w14:textId="77777777" w:rsidR="009F5D82" w:rsidRDefault="009F5D82" w:rsidP="00760ECF">
    <w:pPr>
      <w:pStyle w:val="Footer"/>
    </w:pPr>
    <w:r>
      <w:t>Instructor: Carlson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F64B1" w14:textId="77777777" w:rsidR="004A0C2B" w:rsidRDefault="004A0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1123C" w14:textId="77777777" w:rsidR="00B31E6D" w:rsidRDefault="00B31E6D">
      <w:r>
        <w:separator/>
      </w:r>
    </w:p>
  </w:footnote>
  <w:footnote w:type="continuationSeparator" w:id="0">
    <w:p w14:paraId="634640B0" w14:textId="77777777" w:rsidR="00B31E6D" w:rsidRDefault="00B31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167F7" w14:textId="77777777" w:rsidR="004A0C2B" w:rsidRDefault="00E27D72">
    <w:pPr>
      <w:pStyle w:val="Header"/>
    </w:pPr>
    <w:r>
      <w:rPr>
        <w:noProof/>
      </w:rPr>
      <w:pict w14:anchorId="077A8D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948979" o:spid="_x0000_s2050" type="#_x0000_t136" style="position:absolute;margin-left:0;margin-top:0;width:504.4pt;height:168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ab #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64BC5" w14:textId="77777777" w:rsidR="009F5D82" w:rsidRDefault="00E27D72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039C4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948980" o:spid="_x0000_s2051" type="#_x0000_t136" style="position:absolute;margin-left:0;margin-top:0;width:504.4pt;height:168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ab #4"/>
          <w10:wrap anchorx="margin" anchory="margin"/>
        </v:shape>
      </w:pict>
    </w:r>
    <w:r w:rsidR="002D724A">
      <w:t>2</w:t>
    </w:r>
    <w:r w:rsidR="00963E52">
      <w:t xml:space="preserve">0 points </w:t>
    </w:r>
    <w:r w:rsidR="00963E52">
      <w:tab/>
      <w:t xml:space="preserve">Due: </w:t>
    </w:r>
    <w:r w:rsidR="00054248">
      <w:t>Specified on Canvas</w:t>
    </w:r>
    <w:r w:rsidR="0098128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B6277" w14:textId="77777777" w:rsidR="004A0C2B" w:rsidRDefault="00E27D72">
    <w:pPr>
      <w:pStyle w:val="Header"/>
    </w:pPr>
    <w:r>
      <w:rPr>
        <w:noProof/>
      </w:rPr>
      <w:pict w14:anchorId="1D9EE2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948978" o:spid="_x0000_s2049" type="#_x0000_t136" style="position:absolute;margin-left:0;margin-top:0;width:504.4pt;height:168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ab #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MrE0MjExNbcwNjdT0lEKTi0uzszPAykwrAUAnWve8iwAAAA="/>
  </w:docVars>
  <w:rsids>
    <w:rsidRoot w:val="00825C3A"/>
    <w:rsid w:val="00013B2D"/>
    <w:rsid w:val="00054248"/>
    <w:rsid w:val="000919FB"/>
    <w:rsid w:val="00092527"/>
    <w:rsid w:val="001E4434"/>
    <w:rsid w:val="00276509"/>
    <w:rsid w:val="002A72C9"/>
    <w:rsid w:val="002D724A"/>
    <w:rsid w:val="0031061E"/>
    <w:rsid w:val="003A40B6"/>
    <w:rsid w:val="004A0C2B"/>
    <w:rsid w:val="005006A1"/>
    <w:rsid w:val="00570ECB"/>
    <w:rsid w:val="00583ABA"/>
    <w:rsid w:val="0062087A"/>
    <w:rsid w:val="00633D52"/>
    <w:rsid w:val="006D14CC"/>
    <w:rsid w:val="00721B3A"/>
    <w:rsid w:val="00760ECF"/>
    <w:rsid w:val="007843BF"/>
    <w:rsid w:val="00825C3A"/>
    <w:rsid w:val="00963E52"/>
    <w:rsid w:val="0098128C"/>
    <w:rsid w:val="009F5D82"/>
    <w:rsid w:val="00AB2D3C"/>
    <w:rsid w:val="00B31E6D"/>
    <w:rsid w:val="00B42D62"/>
    <w:rsid w:val="00C01395"/>
    <w:rsid w:val="00C06F4B"/>
    <w:rsid w:val="00C73D20"/>
    <w:rsid w:val="00D664DB"/>
    <w:rsid w:val="00D929EE"/>
    <w:rsid w:val="00DD0C2A"/>
    <w:rsid w:val="00E27D72"/>
    <w:rsid w:val="00EA7201"/>
    <w:rsid w:val="00ED6658"/>
    <w:rsid w:val="00F86AFF"/>
    <w:rsid w:val="00F86DF8"/>
    <w:rsid w:val="00FB04B7"/>
    <w:rsid w:val="00FB32E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D8EE93D"/>
  <w15:docId w15:val="{8D2146B1-B7EB-4801-B4C0-59FEAEF1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Deanna Haas</cp:lastModifiedBy>
  <cp:revision>2</cp:revision>
  <cp:lastPrinted>2013-08-15T17:25:00Z</cp:lastPrinted>
  <dcterms:created xsi:type="dcterms:W3CDTF">2019-09-19T19:22:00Z</dcterms:created>
  <dcterms:modified xsi:type="dcterms:W3CDTF">2019-09-19T19:22:00Z</dcterms:modified>
</cp:coreProperties>
</file>